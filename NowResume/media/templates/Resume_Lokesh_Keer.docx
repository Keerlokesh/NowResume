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947"/>
        <w:tblW w:w="1136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8"/>
        <w:gridCol w:w="720"/>
        <w:gridCol w:w="250"/>
        <w:gridCol w:w="1809"/>
        <w:gridCol w:w="5131"/>
      </w:tblGrid>
      <w:tr w:rsidR="00B519D5" w:rsidTr="0066353C">
        <w:trPr>
          <w:trHeight w:val="4410"/>
        </w:trPr>
        <w:tc>
          <w:tcPr>
            <w:tcW w:w="3458" w:type="dxa"/>
            <w:vAlign w:val="bottom"/>
          </w:tcPr>
          <w:p w:rsidR="00B519D5" w:rsidRDefault="00B519D5" w:rsidP="0066353C">
            <w:pPr>
              <w:tabs>
                <w:tab w:val="left" w:pos="990"/>
              </w:tabs>
            </w:pPr>
            <w:bookmarkStart w:id="0" w:name="_GoBack"/>
            <w:bookmarkEnd w:id="0"/>
          </w:p>
        </w:tc>
        <w:tc>
          <w:tcPr>
            <w:tcW w:w="720" w:type="dxa"/>
          </w:tcPr>
          <w:p w:rsidR="00B519D5" w:rsidRDefault="00B519D5" w:rsidP="0066353C">
            <w:pPr>
              <w:tabs>
                <w:tab w:val="left" w:pos="990"/>
              </w:tabs>
            </w:pPr>
          </w:p>
        </w:tc>
        <w:tc>
          <w:tcPr>
            <w:tcW w:w="2059" w:type="dxa"/>
            <w:gridSpan w:val="2"/>
          </w:tcPr>
          <w:p w:rsidR="00B519D5" w:rsidRDefault="00B519D5" w:rsidP="0066353C">
            <w:pPr>
              <w:tabs>
                <w:tab w:val="left" w:pos="990"/>
              </w:tabs>
            </w:pPr>
          </w:p>
        </w:tc>
        <w:tc>
          <w:tcPr>
            <w:tcW w:w="5131" w:type="dxa"/>
            <w:vAlign w:val="bottom"/>
          </w:tcPr>
          <w:p w:rsidR="00B519D5" w:rsidRPr="00B519D5" w:rsidRDefault="00B519D5" w:rsidP="0066353C">
            <w:pPr>
              <w:pStyle w:val="Title"/>
              <w:rPr>
                <w:sz w:val="48"/>
                <w:szCs w:val="48"/>
              </w:rPr>
            </w:pPr>
            <w:r w:rsidRPr="00B519D5">
              <w:rPr>
                <w:sz w:val="48"/>
                <w:szCs w:val="48"/>
              </w:rPr>
              <w:t>Lokesh Keer</w:t>
            </w:r>
          </w:p>
          <w:p w:rsidR="00B519D5" w:rsidRPr="0066353C" w:rsidRDefault="00B519D5" w:rsidP="0066353C">
            <w:pPr>
              <w:pStyle w:val="Subtitle"/>
              <w:rPr>
                <w:b/>
                <w:bCs/>
                <w:spacing w:val="0"/>
                <w:w w:val="100"/>
                <w:sz w:val="18"/>
                <w:szCs w:val="18"/>
              </w:rPr>
            </w:pPr>
            <w:r w:rsidRPr="0066353C">
              <w:rPr>
                <w:b/>
                <w:bCs/>
                <w:spacing w:val="0"/>
                <w:w w:val="100"/>
                <w:sz w:val="18"/>
                <w:szCs w:val="18"/>
              </w:rPr>
              <w:t>DOB – 20/10/2000</w:t>
            </w:r>
          </w:p>
          <w:p w:rsidR="00B519D5" w:rsidRPr="0066353C" w:rsidRDefault="00B519D5" w:rsidP="0066353C">
            <w:pPr>
              <w:pStyle w:val="Subtitle"/>
              <w:rPr>
                <w:b/>
                <w:bCs/>
                <w:spacing w:val="0"/>
                <w:w w:val="100"/>
                <w:sz w:val="18"/>
                <w:szCs w:val="18"/>
              </w:rPr>
            </w:pPr>
            <w:r w:rsidRPr="0066353C">
              <w:rPr>
                <w:b/>
                <w:bCs/>
                <w:spacing w:val="0"/>
                <w:w w:val="100"/>
                <w:sz w:val="18"/>
                <w:szCs w:val="18"/>
              </w:rPr>
              <w:t>Aadhaar No. 359247429943</w:t>
            </w:r>
          </w:p>
          <w:p w:rsidR="00B519D5" w:rsidRPr="0066353C" w:rsidRDefault="00B519D5" w:rsidP="0066353C">
            <w:pPr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</w:rPr>
                <w:id w:val="1111563247"/>
                <w:placeholder>
                  <w:docPart w:val="E53EAE4F43B044919A9BB46CB974F8B9"/>
                </w:placeholder>
                <w:temporary/>
                <w:showingPlcHdr/>
                <w15:appearance w15:val="hidden"/>
              </w:sdtPr>
              <w:sdtContent>
                <w:r w:rsidRPr="0066353C">
                  <w:rPr>
                    <w:b/>
                    <w:bCs/>
                    <w:szCs w:val="18"/>
                  </w:rPr>
                  <w:t>PHONE:</w:t>
                </w:r>
              </w:sdtContent>
            </w:sdt>
            <w:r w:rsidRPr="0066353C">
              <w:rPr>
                <w:b/>
                <w:bCs/>
                <w:szCs w:val="18"/>
              </w:rPr>
              <w:t xml:space="preserve">  </w:t>
            </w:r>
            <w:r w:rsidRPr="0066353C">
              <w:rPr>
                <w:b/>
                <w:bCs/>
                <w:szCs w:val="18"/>
              </w:rPr>
              <w:t>7223818058</w:t>
            </w:r>
          </w:p>
          <w:p w:rsidR="00B519D5" w:rsidRPr="00F709AA" w:rsidRDefault="00B519D5" w:rsidP="0066353C"/>
        </w:tc>
      </w:tr>
      <w:tr w:rsidR="00B519D5" w:rsidTr="0066353C">
        <w:tc>
          <w:tcPr>
            <w:tcW w:w="3458" w:type="dxa"/>
          </w:tcPr>
          <w:sdt>
            <w:sdtPr>
              <w:id w:val="-1711873194"/>
              <w:placeholder>
                <w:docPart w:val="60D4FAEF0F03414E85C8BF98F6AA2A2B"/>
              </w:placeholder>
              <w:temporary/>
              <w:showingPlcHdr/>
              <w15:appearance w15:val="hidden"/>
            </w:sdtPr>
            <w:sdtContent>
              <w:p w:rsidR="00B519D5" w:rsidRDefault="00B519D5" w:rsidP="0066353C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B519D5" w:rsidRDefault="00B519D5" w:rsidP="0066353C">
            <w:r w:rsidRPr="00F709AA">
              <w:t>To showcase existing skills and to implement them practically in collaboration with th</w:t>
            </w:r>
            <w:r>
              <w:t>e firm and serve it to the best</w:t>
            </w:r>
            <w:r w:rsidRPr="00F709AA">
              <w:t>.</w:t>
            </w:r>
          </w:p>
          <w:p w:rsidR="00B519D5" w:rsidRDefault="00B519D5" w:rsidP="0066353C"/>
          <w:sdt>
            <w:sdtPr>
              <w:id w:val="-1954003311"/>
              <w:placeholder>
                <w:docPart w:val="F6A61D789601469CB3AFF7CBC84D271A"/>
              </w:placeholder>
              <w:temporary/>
              <w:showingPlcHdr/>
              <w15:appearance w15:val="hidden"/>
            </w:sdtPr>
            <w:sdtContent>
              <w:p w:rsidR="00B519D5" w:rsidRDefault="00B519D5" w:rsidP="0066353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B519D5" w:rsidRDefault="00B519D5" w:rsidP="0066353C">
            <w:r w:rsidRPr="00F709AA">
              <w:t xml:space="preserve">Address: </w:t>
            </w:r>
            <w:r>
              <w:t xml:space="preserve">JM-45 ward no.14 Satlapur </w:t>
            </w:r>
            <w:r w:rsidRPr="00F709AA">
              <w:t xml:space="preserve"> Mandideep</w:t>
            </w:r>
            <w:r>
              <w:t xml:space="preserve"> </w:t>
            </w:r>
          </w:p>
          <w:p w:rsidR="00B519D5" w:rsidRPr="00F709AA" w:rsidRDefault="00B519D5" w:rsidP="0066353C">
            <w:r w:rsidRPr="00F709AA">
              <w:t>462046</w:t>
            </w:r>
          </w:p>
          <w:p w:rsidR="00B519D5" w:rsidRDefault="00B519D5" w:rsidP="0066353C"/>
          <w:p w:rsidR="00B519D5" w:rsidRDefault="00B519D5" w:rsidP="0066353C"/>
          <w:sdt>
            <w:sdtPr>
              <w:id w:val="-240260293"/>
              <w:placeholder>
                <w:docPart w:val="271BBC73B19A41BF809C320A94731250"/>
              </w:placeholder>
              <w:temporary/>
              <w:showingPlcHdr/>
              <w15:appearance w15:val="hidden"/>
            </w:sdtPr>
            <w:sdtContent>
              <w:p w:rsidR="00B519D5" w:rsidRDefault="00B519D5" w:rsidP="0066353C">
                <w:r w:rsidRPr="004D3011">
                  <w:t>EMAIL:</w:t>
                </w:r>
              </w:p>
            </w:sdtContent>
          </w:sdt>
          <w:p w:rsidR="00B519D5" w:rsidRPr="00E4381A" w:rsidRDefault="00B519D5" w:rsidP="0066353C">
            <w:pPr>
              <w:rPr>
                <w:rStyle w:val="Hyperlink"/>
              </w:rPr>
            </w:pPr>
            <w:r>
              <w:t>Lokeshkeer007@gmail.com</w:t>
            </w:r>
          </w:p>
          <w:sdt>
            <w:sdtPr>
              <w:id w:val="-1444214663"/>
              <w:placeholder>
                <w:docPart w:val="65E5D7892E1E4675B74B93E163097227"/>
              </w:placeholder>
              <w:temporary/>
              <w:showingPlcHdr/>
              <w15:appearance w15:val="hidden"/>
            </w:sdtPr>
            <w:sdtContent>
              <w:p w:rsidR="00B519D5" w:rsidRPr="00CB0055" w:rsidRDefault="00B519D5" w:rsidP="0066353C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B519D5" w:rsidRDefault="00B519D5" w:rsidP="0066353C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F709AA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Art &amp; Craft, creating poetic rhymes.</w:t>
            </w:r>
          </w:p>
          <w:p w:rsidR="00B519D5" w:rsidRDefault="00B519D5" w:rsidP="0066353C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F709AA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Science Facts.</w:t>
            </w:r>
          </w:p>
          <w:p w:rsidR="00B519D5" w:rsidRPr="00BF4AA3" w:rsidRDefault="00B519D5" w:rsidP="0066353C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F709AA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Programming.</w:t>
            </w:r>
          </w:p>
          <w:p w:rsidR="00B519D5" w:rsidRPr="004D3011" w:rsidRDefault="00B519D5" w:rsidP="0066353C">
            <w:r>
              <w:t>Yoga .</w:t>
            </w:r>
          </w:p>
        </w:tc>
        <w:tc>
          <w:tcPr>
            <w:tcW w:w="720" w:type="dxa"/>
          </w:tcPr>
          <w:p w:rsidR="00B519D5" w:rsidRDefault="00B519D5" w:rsidP="0066353C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:rsidR="00B519D5" w:rsidRDefault="00B519D5" w:rsidP="0066353C">
            <w:pPr>
              <w:tabs>
                <w:tab w:val="left" w:pos="990"/>
              </w:tabs>
            </w:pPr>
          </w:p>
        </w:tc>
        <w:tc>
          <w:tcPr>
            <w:tcW w:w="6940" w:type="dxa"/>
            <w:gridSpan w:val="2"/>
          </w:tcPr>
          <w:sdt>
            <w:sdtPr>
              <w:id w:val="1049110328"/>
              <w:placeholder>
                <w:docPart w:val="16129741C0224766924EDD87C907EAEB"/>
              </w:placeholder>
              <w:temporary/>
              <w:showingPlcHdr/>
              <w15:appearance w15:val="hidden"/>
            </w:sdtPr>
            <w:sdtContent>
              <w:p w:rsidR="00B519D5" w:rsidRDefault="00B519D5" w:rsidP="0066353C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B519D5" w:rsidRDefault="00B519D5" w:rsidP="0066353C">
            <w:pPr>
              <w:pStyle w:val="Heading4"/>
            </w:pPr>
            <w:r w:rsidRPr="006B1B41">
              <w:t xml:space="preserve">Bansal Institute of </w:t>
            </w:r>
            <w:r>
              <w:t>Research and Technology  (RGPV)</w:t>
            </w:r>
            <w:r w:rsidRPr="006B1B41">
              <w:t xml:space="preserve"> </w:t>
            </w:r>
          </w:p>
          <w:p w:rsidR="00B519D5" w:rsidRPr="00036450" w:rsidRDefault="00B519D5" w:rsidP="0066353C">
            <w:pPr>
              <w:pStyle w:val="Heading4"/>
            </w:pPr>
            <w:r w:rsidRPr="006B1B41">
              <w:t>BTech</w:t>
            </w:r>
          </w:p>
          <w:p w:rsidR="00B519D5" w:rsidRDefault="00B519D5" w:rsidP="0066353C">
            <w:pPr>
              <w:pStyle w:val="Date"/>
            </w:pPr>
            <w:r w:rsidRPr="006B1B41">
              <w:t>July 2018 – May 2022</w:t>
            </w:r>
          </w:p>
          <w:p w:rsidR="00B519D5" w:rsidRPr="006B1B41" w:rsidRDefault="00B519D5" w:rsidP="0066353C">
            <w:r w:rsidRPr="006B1B41">
              <w:rPr>
                <w:b/>
                <w:bCs/>
              </w:rPr>
              <w:t>7.34</w:t>
            </w:r>
            <w:r w:rsidRPr="006B1B41">
              <w:t xml:space="preserve"> CGPA (upto 5th sem)</w:t>
            </w:r>
          </w:p>
          <w:p w:rsidR="00B519D5" w:rsidRDefault="00B519D5" w:rsidP="0066353C"/>
          <w:p w:rsidR="00B519D5" w:rsidRDefault="00B519D5" w:rsidP="0066353C">
            <w:pPr>
              <w:rPr>
                <w:b/>
                <w:bCs/>
                <w:szCs w:val="18"/>
              </w:rPr>
            </w:pPr>
            <w:r w:rsidRPr="006B1B41">
              <w:rPr>
                <w:b/>
                <w:bCs/>
                <w:szCs w:val="18"/>
              </w:rPr>
              <w:t>Golden Carry Public School.  (MP Board),  12</w:t>
            </w:r>
            <w:r w:rsidRPr="006B1B41">
              <w:rPr>
                <w:b/>
                <w:bCs/>
                <w:szCs w:val="18"/>
                <w:vertAlign w:val="superscript"/>
              </w:rPr>
              <w:t>th</w:t>
            </w:r>
          </w:p>
          <w:p w:rsidR="00B519D5" w:rsidRDefault="00B519D5" w:rsidP="0066353C">
            <w:pPr>
              <w:rPr>
                <w:szCs w:val="18"/>
              </w:rPr>
            </w:pPr>
            <w:r w:rsidRPr="006B1B41">
              <w:rPr>
                <w:szCs w:val="18"/>
              </w:rPr>
              <w:t>July 2017 – March 2018</w:t>
            </w:r>
          </w:p>
          <w:p w:rsidR="00B519D5" w:rsidRPr="006B1B41" w:rsidRDefault="00B519D5" w:rsidP="0066353C">
            <w:pPr>
              <w:rPr>
                <w:b/>
                <w:bCs/>
                <w:szCs w:val="18"/>
              </w:rPr>
            </w:pPr>
            <w:r w:rsidRPr="006B1B41">
              <w:rPr>
                <w:b/>
                <w:bCs/>
                <w:szCs w:val="18"/>
              </w:rPr>
              <w:t>68.8%</w:t>
            </w:r>
          </w:p>
          <w:p w:rsidR="00B519D5" w:rsidRPr="006B1B41" w:rsidRDefault="00B519D5" w:rsidP="0066353C">
            <w:pPr>
              <w:rPr>
                <w:b/>
                <w:bCs/>
                <w:sz w:val="20"/>
                <w:szCs w:val="20"/>
              </w:rPr>
            </w:pPr>
            <w:r w:rsidRPr="006B1B41">
              <w:rPr>
                <w:b/>
                <w:bCs/>
                <w:sz w:val="20"/>
                <w:szCs w:val="20"/>
              </w:rPr>
              <w:t xml:space="preserve">Dream Convent High school.  (MP Board),  10th </w:t>
            </w:r>
          </w:p>
          <w:p w:rsidR="00B519D5" w:rsidRPr="006B1B41" w:rsidRDefault="00B519D5" w:rsidP="0066353C">
            <w:pPr>
              <w:rPr>
                <w:szCs w:val="18"/>
              </w:rPr>
            </w:pPr>
            <w:r w:rsidRPr="006B1B41">
              <w:rPr>
                <w:szCs w:val="18"/>
              </w:rPr>
              <w:t>July 2015 – March 2016</w:t>
            </w:r>
          </w:p>
          <w:p w:rsidR="00B519D5" w:rsidRPr="00BF4AA3" w:rsidRDefault="00B519D5" w:rsidP="0066353C">
            <w:pPr>
              <w:rPr>
                <w:b/>
                <w:bCs/>
                <w:szCs w:val="18"/>
              </w:rPr>
            </w:pPr>
            <w:r w:rsidRPr="00BF4AA3">
              <w:rPr>
                <w:b/>
                <w:bCs/>
                <w:szCs w:val="18"/>
              </w:rPr>
              <w:t>79.4%</w:t>
            </w:r>
          </w:p>
          <w:p w:rsidR="00B519D5" w:rsidRPr="00BF4AA3" w:rsidRDefault="00B519D5" w:rsidP="0066353C">
            <w:pPr>
              <w:pStyle w:val="Heading2"/>
              <w:rPr>
                <w:szCs w:val="24"/>
              </w:rPr>
            </w:pPr>
            <w:r w:rsidRPr="00BF4AA3">
              <w:rPr>
                <w:szCs w:val="24"/>
              </w:rPr>
              <w:t>Technical Skills</w:t>
            </w:r>
          </w:p>
          <w:p w:rsidR="00B519D5" w:rsidRPr="0066353C" w:rsidRDefault="00B519D5" w:rsidP="0066353C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Cs w:val="18"/>
                <w:lang w:val="en"/>
              </w:rPr>
            </w:pPr>
            <w:r w:rsidRPr="0066353C">
              <w:rPr>
                <w:rFonts w:ascii="Times New Roman" w:hAnsi="Times New Roman"/>
                <w:szCs w:val="18"/>
                <w:lang w:val="en"/>
              </w:rPr>
              <w:t xml:space="preserve">Familiar with </w:t>
            </w:r>
            <w:r w:rsidRPr="0066353C">
              <w:rPr>
                <w:rFonts w:ascii="Times New Roman" w:hAnsi="Times New Roman"/>
                <w:szCs w:val="18"/>
                <w:lang w:val="en"/>
              </w:rPr>
              <w:t>C, C</w:t>
            </w:r>
            <w:r w:rsidRPr="0066353C">
              <w:rPr>
                <w:rFonts w:ascii="Times New Roman" w:hAnsi="Times New Roman"/>
                <w:szCs w:val="18"/>
                <w:lang w:val="en"/>
              </w:rPr>
              <w:t>++</w:t>
            </w:r>
            <w:r w:rsidRPr="0066353C">
              <w:rPr>
                <w:rFonts w:ascii="Times New Roman" w:hAnsi="Times New Roman"/>
                <w:szCs w:val="18"/>
                <w:lang w:val="en"/>
              </w:rPr>
              <w:t>, Python, Core</w:t>
            </w:r>
            <w:r w:rsidRPr="0066353C">
              <w:rPr>
                <w:rFonts w:ascii="Times New Roman" w:hAnsi="Times New Roman"/>
                <w:szCs w:val="18"/>
                <w:lang w:val="en"/>
              </w:rPr>
              <w:t xml:space="preserve"> </w:t>
            </w:r>
            <w:r w:rsidRPr="0066353C">
              <w:rPr>
                <w:rFonts w:ascii="Times New Roman" w:hAnsi="Times New Roman"/>
                <w:szCs w:val="18"/>
                <w:lang w:val="en"/>
              </w:rPr>
              <w:t>Java,</w:t>
            </w:r>
            <w:r w:rsidRPr="0066353C">
              <w:rPr>
                <w:rFonts w:ascii="Times New Roman" w:hAnsi="Times New Roman"/>
                <w:szCs w:val="18"/>
                <w:lang w:val="en"/>
              </w:rPr>
              <w:t xml:space="preserve"> HTML</w:t>
            </w:r>
            <w:r w:rsidRPr="0066353C">
              <w:rPr>
                <w:rFonts w:ascii="Times New Roman" w:hAnsi="Times New Roman"/>
                <w:szCs w:val="18"/>
                <w:lang w:val="en"/>
              </w:rPr>
              <w:t>, Wordpress</w:t>
            </w:r>
            <w:r w:rsidRPr="0066353C">
              <w:rPr>
                <w:rFonts w:ascii="Times New Roman" w:hAnsi="Times New Roman"/>
                <w:szCs w:val="18"/>
                <w:lang w:val="en"/>
              </w:rPr>
              <w:t>.</w:t>
            </w:r>
          </w:p>
          <w:p w:rsidR="00B519D5" w:rsidRPr="0066353C" w:rsidRDefault="00B519D5" w:rsidP="0066353C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Cs w:val="18"/>
                <w:lang w:val="en"/>
              </w:rPr>
            </w:pPr>
            <w:r w:rsidRPr="0066353C">
              <w:rPr>
                <w:rFonts w:ascii="Times New Roman" w:hAnsi="Times New Roman"/>
                <w:szCs w:val="18"/>
                <w:lang w:val="en"/>
              </w:rPr>
              <w:t>Attended workshop of Wordpress.</w:t>
            </w:r>
          </w:p>
          <w:p w:rsidR="00B519D5" w:rsidRPr="0066353C" w:rsidRDefault="00B519D5" w:rsidP="0066353C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Cs w:val="18"/>
                <w:lang w:val="en"/>
              </w:rPr>
            </w:pPr>
            <w:r w:rsidRPr="0066353C">
              <w:rPr>
                <w:rFonts w:ascii="Times New Roman" w:hAnsi="Times New Roman"/>
                <w:szCs w:val="18"/>
                <w:lang w:val="en"/>
              </w:rPr>
              <w:t>Django.</w:t>
            </w:r>
          </w:p>
          <w:p w:rsidR="00B519D5" w:rsidRDefault="00B519D5" w:rsidP="0066353C">
            <w:pPr>
              <w:pStyle w:val="Heading2"/>
            </w:pPr>
            <w:r w:rsidRPr="00F43240">
              <w:rPr>
                <w:szCs w:val="28"/>
              </w:rPr>
              <w:t>strength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6"/>
              </w:numPr>
            </w:pPr>
            <w:r>
              <w:t>Adaptive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6"/>
              </w:numPr>
            </w:pPr>
            <w:r>
              <w:t>Creativity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6"/>
              </w:numPr>
            </w:pPr>
            <w:r>
              <w:t>Dedication</w:t>
            </w:r>
          </w:p>
          <w:p w:rsidR="00B519D5" w:rsidRPr="00B519D5" w:rsidRDefault="00B519D5" w:rsidP="0066353C">
            <w:pPr>
              <w:pStyle w:val="ListParagraph"/>
              <w:numPr>
                <w:ilvl w:val="0"/>
                <w:numId w:val="6"/>
              </w:numPr>
            </w:pPr>
            <w:r w:rsidRPr="002279EC">
              <w:t>versatility</w:t>
            </w:r>
            <w:r w:rsidRPr="00B519D5">
              <w:rPr>
                <w:b/>
                <w:bCs/>
                <w:sz w:val="22"/>
                <w:szCs w:val="28"/>
                <w:u w:val="single" w:color="548AB7" w:themeColor="accent1" w:themeShade="BF"/>
              </w:rPr>
              <w:t xml:space="preserve">                                       </w:t>
            </w:r>
          </w:p>
        </w:tc>
      </w:tr>
      <w:tr w:rsidR="00B519D5" w:rsidTr="0066353C">
        <w:tc>
          <w:tcPr>
            <w:tcW w:w="3458" w:type="dxa"/>
          </w:tcPr>
          <w:p w:rsidR="00B519D5" w:rsidRDefault="00B519D5" w:rsidP="0066353C">
            <w:pPr>
              <w:pStyle w:val="Heading3"/>
            </w:pPr>
          </w:p>
        </w:tc>
        <w:tc>
          <w:tcPr>
            <w:tcW w:w="720" w:type="dxa"/>
          </w:tcPr>
          <w:p w:rsidR="00B519D5" w:rsidRDefault="00B519D5" w:rsidP="0066353C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:rsidR="00B519D5" w:rsidRDefault="00B519D5" w:rsidP="0066353C">
            <w:pPr>
              <w:tabs>
                <w:tab w:val="left" w:pos="990"/>
              </w:tabs>
            </w:pPr>
          </w:p>
        </w:tc>
        <w:tc>
          <w:tcPr>
            <w:tcW w:w="6940" w:type="dxa"/>
            <w:gridSpan w:val="2"/>
          </w:tcPr>
          <w:p w:rsidR="00B519D5" w:rsidRDefault="00B519D5" w:rsidP="0066353C">
            <w:pPr>
              <w:pStyle w:val="Heading2"/>
              <w:rPr>
                <w:szCs w:val="28"/>
              </w:rPr>
            </w:pPr>
            <w:r w:rsidRPr="0086314F">
              <w:rPr>
                <w:szCs w:val="28"/>
              </w:rPr>
              <w:t>HIGHLIGHTS/ACHIEVEMENTS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9"/>
              </w:numPr>
            </w:pPr>
            <w:r w:rsidRPr="0086314F">
              <w:t>Web Designing winner ( 1st position in Bansal Utsav) .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9"/>
              </w:numPr>
            </w:pPr>
            <w:r w:rsidRPr="0086314F">
              <w:t>1st rank in Hackerrank Java practice section .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9"/>
              </w:numPr>
            </w:pPr>
            <w:r>
              <w:t>Employee Management System with core java.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9"/>
              </w:numPr>
            </w:pPr>
            <w:r w:rsidRPr="0086314F">
              <w:t>Silver badge in problem solving on Hackerrank .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9"/>
              </w:numPr>
            </w:pPr>
            <w:r>
              <w:t xml:space="preserve">Gold </w:t>
            </w:r>
            <w:r w:rsidRPr="0086314F">
              <w:t>badge</w:t>
            </w:r>
            <w:r>
              <w:t xml:space="preserve"> in Java on Hackerrank . </w:t>
            </w:r>
          </w:p>
          <w:p w:rsidR="00B519D5" w:rsidRDefault="00B519D5" w:rsidP="0066353C">
            <w:pPr>
              <w:pStyle w:val="ListParagraph"/>
              <w:numPr>
                <w:ilvl w:val="0"/>
                <w:numId w:val="9"/>
              </w:numPr>
            </w:pPr>
            <w:r w:rsidRPr="0086314F">
              <w:t>Active participation in activities like Techfests, Run Bhopal event etc.</w:t>
            </w:r>
          </w:p>
          <w:p w:rsidR="00B519D5" w:rsidRPr="0086314F" w:rsidRDefault="00B519D5" w:rsidP="0066353C">
            <w:pPr>
              <w:pStyle w:val="ListParagraph"/>
              <w:ind w:left="1421"/>
            </w:pPr>
            <w:r w:rsidRPr="0086314F">
              <w:t> </w:t>
            </w:r>
          </w:p>
        </w:tc>
      </w:tr>
      <w:tr w:rsidR="0066353C" w:rsidTr="0066353C">
        <w:tc>
          <w:tcPr>
            <w:tcW w:w="3458" w:type="dxa"/>
          </w:tcPr>
          <w:p w:rsidR="0066353C" w:rsidRDefault="0066353C" w:rsidP="0066353C">
            <w:pPr>
              <w:pStyle w:val="Heading3"/>
            </w:pPr>
          </w:p>
        </w:tc>
        <w:tc>
          <w:tcPr>
            <w:tcW w:w="720" w:type="dxa"/>
          </w:tcPr>
          <w:p w:rsidR="0066353C" w:rsidRDefault="0066353C" w:rsidP="0066353C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:rsidR="0066353C" w:rsidRDefault="0066353C" w:rsidP="0066353C">
            <w:pPr>
              <w:tabs>
                <w:tab w:val="left" w:pos="990"/>
              </w:tabs>
            </w:pPr>
          </w:p>
        </w:tc>
        <w:tc>
          <w:tcPr>
            <w:tcW w:w="6940" w:type="dxa"/>
            <w:gridSpan w:val="2"/>
          </w:tcPr>
          <w:p w:rsidR="0066353C" w:rsidRDefault="0066353C" w:rsidP="0066353C">
            <w:pPr>
              <w:pStyle w:val="Heading2"/>
              <w:rPr>
                <w:szCs w:val="28"/>
              </w:rPr>
            </w:pPr>
            <w:r w:rsidRPr="0066353C">
              <w:rPr>
                <w:szCs w:val="28"/>
              </w:rPr>
              <w:t>LANGUAGES</w:t>
            </w:r>
          </w:p>
          <w:p w:rsidR="0066353C" w:rsidRDefault="0066353C" w:rsidP="0066353C">
            <w:pPr>
              <w:pStyle w:val="ListParagraph"/>
              <w:numPr>
                <w:ilvl w:val="0"/>
                <w:numId w:val="11"/>
              </w:numPr>
            </w:pPr>
            <w:r>
              <w:t>Hindi</w:t>
            </w:r>
          </w:p>
          <w:p w:rsidR="0066353C" w:rsidRPr="0066353C" w:rsidRDefault="0066353C" w:rsidP="0066353C">
            <w:pPr>
              <w:pStyle w:val="ListParagraph"/>
              <w:numPr>
                <w:ilvl w:val="0"/>
                <w:numId w:val="11"/>
              </w:numPr>
            </w:pPr>
            <w:r>
              <w:t>English</w:t>
            </w:r>
          </w:p>
        </w:tc>
      </w:tr>
    </w:tbl>
    <w:p w:rsidR="0066353C" w:rsidRDefault="0066353C" w:rsidP="000C45FF">
      <w:pPr>
        <w:tabs>
          <w:tab w:val="left" w:pos="990"/>
        </w:tabs>
      </w:pPr>
    </w:p>
    <w:p w:rsidR="0066353C" w:rsidRDefault="0066353C" w:rsidP="000C45FF">
      <w:pPr>
        <w:tabs>
          <w:tab w:val="left" w:pos="990"/>
        </w:tabs>
      </w:pPr>
    </w:p>
    <w:p w:rsidR="0066353C" w:rsidRDefault="0066353C" w:rsidP="000C45FF">
      <w:pPr>
        <w:tabs>
          <w:tab w:val="left" w:pos="990"/>
        </w:tabs>
      </w:pPr>
      <w:r>
        <w:t xml:space="preserve">                                                                                           (_____)</w:t>
      </w:r>
    </w:p>
    <w:p w:rsidR="0066353C" w:rsidRDefault="0066353C" w:rsidP="000C45FF">
      <w:pPr>
        <w:tabs>
          <w:tab w:val="left" w:pos="990"/>
        </w:tabs>
      </w:pPr>
      <w:r>
        <w:t xml:space="preserve">                                                                                       Lokesh Keer</w:t>
      </w:r>
    </w:p>
    <w:sectPr w:rsidR="0066353C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69" w:rsidRDefault="00C31C69" w:rsidP="000C45FF">
      <w:r>
        <w:separator/>
      </w:r>
    </w:p>
  </w:endnote>
  <w:endnote w:type="continuationSeparator" w:id="0">
    <w:p w:rsidR="00C31C69" w:rsidRDefault="00C31C6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69" w:rsidRDefault="00C31C69" w:rsidP="000C45FF">
      <w:r>
        <w:separator/>
      </w:r>
    </w:p>
  </w:footnote>
  <w:footnote w:type="continuationSeparator" w:id="0">
    <w:p w:rsidR="00C31C69" w:rsidRDefault="00C31C6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6F69F5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1662BDF"/>
    <w:multiLevelType w:val="hybridMultilevel"/>
    <w:tmpl w:val="84C264C6"/>
    <w:lvl w:ilvl="0" w:tplc="A6F69F5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5C8E"/>
    <w:multiLevelType w:val="hybridMultilevel"/>
    <w:tmpl w:val="051EAB44"/>
    <w:lvl w:ilvl="0" w:tplc="A6F69F58"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>
    <w:nsid w:val="1C064CB1"/>
    <w:multiLevelType w:val="hybridMultilevel"/>
    <w:tmpl w:val="EC5C12F6"/>
    <w:lvl w:ilvl="0" w:tplc="A6F69F5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E7013"/>
    <w:multiLevelType w:val="hybridMultilevel"/>
    <w:tmpl w:val="97C864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6444B"/>
    <w:multiLevelType w:val="hybridMultilevel"/>
    <w:tmpl w:val="76A663B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F278BB"/>
    <w:multiLevelType w:val="hybridMultilevel"/>
    <w:tmpl w:val="77321518"/>
    <w:lvl w:ilvl="0" w:tplc="A6F69F5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54859"/>
    <w:multiLevelType w:val="hybridMultilevel"/>
    <w:tmpl w:val="6D5271D6"/>
    <w:lvl w:ilvl="0" w:tplc="A6F69F58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AB35A3"/>
    <w:multiLevelType w:val="hybridMultilevel"/>
    <w:tmpl w:val="B7ACC39C"/>
    <w:lvl w:ilvl="0" w:tplc="A6F69F58"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9">
    <w:nsid w:val="62E533E2"/>
    <w:multiLevelType w:val="hybridMultilevel"/>
    <w:tmpl w:val="25BE4F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7C5259"/>
    <w:multiLevelType w:val="hybridMultilevel"/>
    <w:tmpl w:val="A848745A"/>
    <w:lvl w:ilvl="0" w:tplc="A6F69F58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AA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279E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353C"/>
    <w:rsid w:val="006771D0"/>
    <w:rsid w:val="006A615B"/>
    <w:rsid w:val="006B1B41"/>
    <w:rsid w:val="00715FCB"/>
    <w:rsid w:val="00743101"/>
    <w:rsid w:val="007775E1"/>
    <w:rsid w:val="007867A0"/>
    <w:rsid w:val="007927F5"/>
    <w:rsid w:val="00802CA0"/>
    <w:rsid w:val="0086314F"/>
    <w:rsid w:val="009260CD"/>
    <w:rsid w:val="00952C25"/>
    <w:rsid w:val="00A2118D"/>
    <w:rsid w:val="00AD76E2"/>
    <w:rsid w:val="00B20152"/>
    <w:rsid w:val="00B359E4"/>
    <w:rsid w:val="00B519D5"/>
    <w:rsid w:val="00B57D98"/>
    <w:rsid w:val="00B70850"/>
    <w:rsid w:val="00BF4AA3"/>
    <w:rsid w:val="00C066B6"/>
    <w:rsid w:val="00C31C69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43240"/>
    <w:rsid w:val="00F60274"/>
    <w:rsid w:val="00F709AA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F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3EAE4F43B044919A9BB46CB974F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283A-E289-47AF-93D5-32AEEB2626E1}"/>
      </w:docPartPr>
      <w:docPartBody>
        <w:p w:rsidR="00000000" w:rsidRDefault="00923A52" w:rsidP="00923A52">
          <w:pPr>
            <w:pStyle w:val="E53EAE4F43B044919A9BB46CB974F8B9"/>
          </w:pPr>
          <w:r w:rsidRPr="004D3011">
            <w:t>PHONE:</w:t>
          </w:r>
        </w:p>
      </w:docPartBody>
    </w:docPart>
    <w:docPart>
      <w:docPartPr>
        <w:name w:val="60D4FAEF0F03414E85C8BF98F6AA2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229F0-EC7B-48DE-A83B-18E0C6EE27DD}"/>
      </w:docPartPr>
      <w:docPartBody>
        <w:p w:rsidR="00000000" w:rsidRDefault="00923A52" w:rsidP="00923A52">
          <w:pPr>
            <w:pStyle w:val="60D4FAEF0F03414E85C8BF98F6AA2A2B"/>
          </w:pPr>
          <w:r w:rsidRPr="00D5459D">
            <w:t>Profile</w:t>
          </w:r>
        </w:p>
      </w:docPartBody>
    </w:docPart>
    <w:docPart>
      <w:docPartPr>
        <w:name w:val="F6A61D789601469CB3AFF7CBC84D2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138F9-BD87-41AE-BB5D-ABD269DF79EA}"/>
      </w:docPartPr>
      <w:docPartBody>
        <w:p w:rsidR="00000000" w:rsidRDefault="00923A52" w:rsidP="00923A52">
          <w:pPr>
            <w:pStyle w:val="F6A61D789601469CB3AFF7CBC84D271A"/>
          </w:pPr>
          <w:r w:rsidRPr="00CB0055">
            <w:t>Contact</w:t>
          </w:r>
        </w:p>
      </w:docPartBody>
    </w:docPart>
    <w:docPart>
      <w:docPartPr>
        <w:name w:val="271BBC73B19A41BF809C320A9473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8292-BD17-445E-A975-E21DCF6929D6}"/>
      </w:docPartPr>
      <w:docPartBody>
        <w:p w:rsidR="00000000" w:rsidRDefault="00923A52" w:rsidP="00923A52">
          <w:pPr>
            <w:pStyle w:val="271BBC73B19A41BF809C320A94731250"/>
          </w:pPr>
          <w:r w:rsidRPr="004D3011">
            <w:t>EMAIL:</w:t>
          </w:r>
        </w:p>
      </w:docPartBody>
    </w:docPart>
    <w:docPart>
      <w:docPartPr>
        <w:name w:val="65E5D7892E1E4675B74B93E16309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5FA19-A6AC-4CD7-AB21-56F30F5FF065}"/>
      </w:docPartPr>
      <w:docPartBody>
        <w:p w:rsidR="00000000" w:rsidRDefault="00923A52" w:rsidP="00923A52">
          <w:pPr>
            <w:pStyle w:val="65E5D7892E1E4675B74B93E163097227"/>
          </w:pPr>
          <w:r w:rsidRPr="00CB0055">
            <w:t>Hobbies</w:t>
          </w:r>
        </w:p>
      </w:docPartBody>
    </w:docPart>
    <w:docPart>
      <w:docPartPr>
        <w:name w:val="16129741C0224766924EDD87C907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F016E-E220-461C-BA90-7DB76C8A875F}"/>
      </w:docPartPr>
      <w:docPartBody>
        <w:p w:rsidR="00000000" w:rsidRDefault="00923A52" w:rsidP="00923A52">
          <w:pPr>
            <w:pStyle w:val="16129741C0224766924EDD87C907EAE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52"/>
    <w:rsid w:val="00923A52"/>
    <w:rsid w:val="00C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4B48480F64688B9E1AC48073806F2">
    <w:name w:val="8A54B48480F64688B9E1AC48073806F2"/>
  </w:style>
  <w:style w:type="paragraph" w:customStyle="1" w:styleId="E9C0960886124C7BB03D3D3D87E3BB6A">
    <w:name w:val="E9C0960886124C7BB03D3D3D87E3BB6A"/>
  </w:style>
  <w:style w:type="paragraph" w:customStyle="1" w:styleId="59C9BF067E7F4F6D9CAA8E820776752A">
    <w:name w:val="59C9BF067E7F4F6D9CAA8E820776752A"/>
  </w:style>
  <w:style w:type="paragraph" w:customStyle="1" w:styleId="CF62B63F8E994C13A1A78FE1C833553E">
    <w:name w:val="CF62B63F8E994C13A1A78FE1C833553E"/>
  </w:style>
  <w:style w:type="paragraph" w:customStyle="1" w:styleId="7D429028803145838D09980BB2539C06">
    <w:name w:val="7D429028803145838D09980BB2539C06"/>
  </w:style>
  <w:style w:type="paragraph" w:customStyle="1" w:styleId="2F3B9F05DF6042EC94FCE521074A3301">
    <w:name w:val="2F3B9F05DF6042EC94FCE521074A3301"/>
  </w:style>
  <w:style w:type="paragraph" w:customStyle="1" w:styleId="3CE134BEB67D4105BEDF5C76F82D76BB">
    <w:name w:val="3CE134BEB67D4105BEDF5C76F82D76BB"/>
  </w:style>
  <w:style w:type="paragraph" w:customStyle="1" w:styleId="FC6D5FB40294409A8F0D0CE3C2621C5F">
    <w:name w:val="FC6D5FB40294409A8F0D0CE3C2621C5F"/>
  </w:style>
  <w:style w:type="paragraph" w:customStyle="1" w:styleId="A5D3055B77E140AAA51CEF49E7B67071">
    <w:name w:val="A5D3055B77E140AAA51CEF49E7B67071"/>
  </w:style>
  <w:style w:type="paragraph" w:customStyle="1" w:styleId="B58025DB15B74DE2B6BE896604A24F48">
    <w:name w:val="B58025DB15B74DE2B6BE896604A24F4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B5EA85D034844B8A5B84AC6BA4EFABF">
    <w:name w:val="5B5EA85D034844B8A5B84AC6BA4EFABF"/>
  </w:style>
  <w:style w:type="paragraph" w:customStyle="1" w:styleId="956F333FEAB942BB8E6CDA81E529145B">
    <w:name w:val="956F333FEAB942BB8E6CDA81E529145B"/>
  </w:style>
  <w:style w:type="paragraph" w:customStyle="1" w:styleId="8D2B8AAFF163446A851D9A0397DCF5A6">
    <w:name w:val="8D2B8AAFF163446A851D9A0397DCF5A6"/>
  </w:style>
  <w:style w:type="paragraph" w:customStyle="1" w:styleId="910140A61AC64F529BBE6349B0B3B583">
    <w:name w:val="910140A61AC64F529BBE6349B0B3B583"/>
  </w:style>
  <w:style w:type="paragraph" w:customStyle="1" w:styleId="B001C9E68BD04D1FB368CC089686F0A4">
    <w:name w:val="B001C9E68BD04D1FB368CC089686F0A4"/>
  </w:style>
  <w:style w:type="paragraph" w:customStyle="1" w:styleId="4A088876662C4D109E1734E026B9C207">
    <w:name w:val="4A088876662C4D109E1734E026B9C207"/>
  </w:style>
  <w:style w:type="paragraph" w:customStyle="1" w:styleId="A1455795F47249F4899E7737E916540D">
    <w:name w:val="A1455795F47249F4899E7737E916540D"/>
  </w:style>
  <w:style w:type="paragraph" w:customStyle="1" w:styleId="E081E0EE096C40D5B87A6C1D1FD2B819">
    <w:name w:val="E081E0EE096C40D5B87A6C1D1FD2B819"/>
  </w:style>
  <w:style w:type="paragraph" w:customStyle="1" w:styleId="440FAEC20CC14902A6811DE9DF8E9204">
    <w:name w:val="440FAEC20CC14902A6811DE9DF8E9204"/>
  </w:style>
  <w:style w:type="paragraph" w:customStyle="1" w:styleId="A3FA6A02086841E4B64A069271EE7DCC">
    <w:name w:val="A3FA6A02086841E4B64A069271EE7DCC"/>
  </w:style>
  <w:style w:type="paragraph" w:customStyle="1" w:styleId="43DD756962B340509AA748548BE00910">
    <w:name w:val="43DD756962B340509AA748548BE00910"/>
  </w:style>
  <w:style w:type="paragraph" w:customStyle="1" w:styleId="6F362E79C23244DD8972DD01D714700A">
    <w:name w:val="6F362E79C23244DD8972DD01D714700A"/>
  </w:style>
  <w:style w:type="paragraph" w:customStyle="1" w:styleId="E1F539BD59DB4B7F9DEE4262E7D1E9E3">
    <w:name w:val="E1F539BD59DB4B7F9DEE4262E7D1E9E3"/>
  </w:style>
  <w:style w:type="paragraph" w:customStyle="1" w:styleId="4CD2C6E17E1A4BAAA123672ABE1D32DC">
    <w:name w:val="4CD2C6E17E1A4BAAA123672ABE1D32DC"/>
  </w:style>
  <w:style w:type="paragraph" w:customStyle="1" w:styleId="6082288C44714AFFA9CC27A7E844489F">
    <w:name w:val="6082288C44714AFFA9CC27A7E844489F"/>
  </w:style>
  <w:style w:type="paragraph" w:customStyle="1" w:styleId="98384497963A45A8AD824B646CA77876">
    <w:name w:val="98384497963A45A8AD824B646CA77876"/>
  </w:style>
  <w:style w:type="paragraph" w:customStyle="1" w:styleId="0FA6D47FE5594B858DFBCE93ABBDEB67">
    <w:name w:val="0FA6D47FE5594B858DFBCE93ABBDEB67"/>
  </w:style>
  <w:style w:type="paragraph" w:customStyle="1" w:styleId="250FC16BCE9646409944473C7FED617C">
    <w:name w:val="250FC16BCE9646409944473C7FED617C"/>
  </w:style>
  <w:style w:type="paragraph" w:customStyle="1" w:styleId="E1CCF6C3BC0345E5BD27DA376FF36D07">
    <w:name w:val="E1CCF6C3BC0345E5BD27DA376FF36D07"/>
  </w:style>
  <w:style w:type="paragraph" w:customStyle="1" w:styleId="8349DC56CB4A4243979CBA17D572A73C">
    <w:name w:val="8349DC56CB4A4243979CBA17D572A73C"/>
  </w:style>
  <w:style w:type="paragraph" w:customStyle="1" w:styleId="2E67E42AF88A4DFE916838B935A1DF4D">
    <w:name w:val="2E67E42AF88A4DFE916838B935A1DF4D"/>
  </w:style>
  <w:style w:type="paragraph" w:customStyle="1" w:styleId="F892F5F927DF4324BD1E6F7887F29E64">
    <w:name w:val="F892F5F927DF4324BD1E6F7887F29E64"/>
  </w:style>
  <w:style w:type="paragraph" w:customStyle="1" w:styleId="AB31BC873C45421B8CBA09A10933F53D">
    <w:name w:val="AB31BC873C45421B8CBA09A10933F53D"/>
  </w:style>
  <w:style w:type="paragraph" w:customStyle="1" w:styleId="1F8E2E7C4EAA44BE964E6848354D2534">
    <w:name w:val="1F8E2E7C4EAA44BE964E6848354D2534"/>
  </w:style>
  <w:style w:type="paragraph" w:customStyle="1" w:styleId="2EDC8D24C66C4047A72E34D7ED30131D">
    <w:name w:val="2EDC8D24C66C4047A72E34D7ED30131D"/>
  </w:style>
  <w:style w:type="paragraph" w:customStyle="1" w:styleId="0F69430A1D2744729B0638E24FCF3511">
    <w:name w:val="0F69430A1D2744729B0638E24FCF3511"/>
  </w:style>
  <w:style w:type="paragraph" w:customStyle="1" w:styleId="B38CD963CC574EC8B81ACB4A6F08B5E9">
    <w:name w:val="B38CD963CC574EC8B81ACB4A6F08B5E9"/>
  </w:style>
  <w:style w:type="paragraph" w:customStyle="1" w:styleId="C14BA0A32A9A4A76907831D9738E80E3">
    <w:name w:val="C14BA0A32A9A4A76907831D9738E80E3"/>
  </w:style>
  <w:style w:type="paragraph" w:customStyle="1" w:styleId="EBA5256D0CDF442688A8279C3F14445E">
    <w:name w:val="EBA5256D0CDF442688A8279C3F14445E"/>
  </w:style>
  <w:style w:type="paragraph" w:customStyle="1" w:styleId="C567F45C35B746E9B0DBBC0011C20078">
    <w:name w:val="C567F45C35B746E9B0DBBC0011C2007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CE558B842832426B95525D0ECC28206C">
    <w:name w:val="CE558B842832426B95525D0ECC28206C"/>
  </w:style>
  <w:style w:type="paragraph" w:customStyle="1" w:styleId="3ADCECF55E12465785687BABE5BF2B46">
    <w:name w:val="3ADCECF55E12465785687BABE5BF2B46"/>
    <w:rsid w:val="00923A52"/>
  </w:style>
  <w:style w:type="paragraph" w:customStyle="1" w:styleId="5DAC82E5366847A4A3E1D4BCA196265C">
    <w:name w:val="5DAC82E5366847A4A3E1D4BCA196265C"/>
    <w:rsid w:val="00923A52"/>
  </w:style>
  <w:style w:type="paragraph" w:customStyle="1" w:styleId="6184F35494D54EF6A1190BEC4CCBB3FD">
    <w:name w:val="6184F35494D54EF6A1190BEC4CCBB3FD"/>
    <w:rsid w:val="00923A52"/>
  </w:style>
  <w:style w:type="paragraph" w:customStyle="1" w:styleId="369BE0E8B0834CC19F50369B44A63D8D">
    <w:name w:val="369BE0E8B0834CC19F50369B44A63D8D"/>
    <w:rsid w:val="00923A52"/>
  </w:style>
  <w:style w:type="paragraph" w:customStyle="1" w:styleId="74BC717A90024A3D8C5AA5A21436C339">
    <w:name w:val="74BC717A90024A3D8C5AA5A21436C339"/>
    <w:rsid w:val="00923A52"/>
  </w:style>
  <w:style w:type="paragraph" w:customStyle="1" w:styleId="E6A61E100ED34FE5AAA8AF112ADAD5DA">
    <w:name w:val="E6A61E100ED34FE5AAA8AF112ADAD5DA"/>
    <w:rsid w:val="00923A52"/>
  </w:style>
  <w:style w:type="paragraph" w:customStyle="1" w:styleId="AD56B3F24FC84B418CEA2C4F7AFFF0DC">
    <w:name w:val="AD56B3F24FC84B418CEA2C4F7AFFF0DC"/>
    <w:rsid w:val="00923A52"/>
  </w:style>
  <w:style w:type="paragraph" w:customStyle="1" w:styleId="B7478F07DA1D4024A3CFC04201E24AF7">
    <w:name w:val="B7478F07DA1D4024A3CFC04201E24AF7"/>
    <w:rsid w:val="00923A52"/>
  </w:style>
  <w:style w:type="paragraph" w:customStyle="1" w:styleId="E7C291D155F047AB96C5FF3FA9CD5FA8">
    <w:name w:val="E7C291D155F047AB96C5FF3FA9CD5FA8"/>
    <w:rsid w:val="00923A52"/>
  </w:style>
  <w:style w:type="paragraph" w:customStyle="1" w:styleId="052805D9CE8D486990629AEA60E77A0C">
    <w:name w:val="052805D9CE8D486990629AEA60E77A0C"/>
    <w:rsid w:val="00923A52"/>
  </w:style>
  <w:style w:type="paragraph" w:customStyle="1" w:styleId="827C92B4D4034E419D1A9E3CBF994B2C">
    <w:name w:val="827C92B4D4034E419D1A9E3CBF994B2C"/>
    <w:rsid w:val="00923A52"/>
  </w:style>
  <w:style w:type="paragraph" w:customStyle="1" w:styleId="42BE38E475934B1AB51F0C56189878A5">
    <w:name w:val="42BE38E475934B1AB51F0C56189878A5"/>
    <w:rsid w:val="00923A52"/>
  </w:style>
  <w:style w:type="paragraph" w:customStyle="1" w:styleId="B18F277A3862476BB9369F707637EE2D">
    <w:name w:val="B18F277A3862476BB9369F707637EE2D"/>
    <w:rsid w:val="00923A52"/>
  </w:style>
  <w:style w:type="paragraph" w:customStyle="1" w:styleId="98FDE39D59EF4A2381915C1C7A57196E">
    <w:name w:val="98FDE39D59EF4A2381915C1C7A57196E"/>
    <w:rsid w:val="00923A52"/>
  </w:style>
  <w:style w:type="paragraph" w:customStyle="1" w:styleId="12DACCDD1C0945DE8EA1844EA2EC9947">
    <w:name w:val="12DACCDD1C0945DE8EA1844EA2EC9947"/>
    <w:rsid w:val="00923A52"/>
  </w:style>
  <w:style w:type="paragraph" w:customStyle="1" w:styleId="D7E3F1991FEA4EDFA658DFAF0E9A85EB">
    <w:name w:val="D7E3F1991FEA4EDFA658DFAF0E9A85EB"/>
    <w:rsid w:val="00923A52"/>
  </w:style>
  <w:style w:type="paragraph" w:customStyle="1" w:styleId="F9A4755E59854B0AB2550145AA427810">
    <w:name w:val="F9A4755E59854B0AB2550145AA427810"/>
    <w:rsid w:val="00923A52"/>
  </w:style>
  <w:style w:type="paragraph" w:customStyle="1" w:styleId="2E7816DECDB244809B9788538C9C08C5">
    <w:name w:val="2E7816DECDB244809B9788538C9C08C5"/>
    <w:rsid w:val="00923A52"/>
  </w:style>
  <w:style w:type="paragraph" w:customStyle="1" w:styleId="E098000FBAA948979BF21A913CCA8DB8">
    <w:name w:val="E098000FBAA948979BF21A913CCA8DB8"/>
    <w:rsid w:val="00923A52"/>
  </w:style>
  <w:style w:type="paragraph" w:customStyle="1" w:styleId="DC27B97F4EC0467DAC5238C721B84207">
    <w:name w:val="DC27B97F4EC0467DAC5238C721B84207"/>
    <w:rsid w:val="00923A52"/>
  </w:style>
  <w:style w:type="paragraph" w:customStyle="1" w:styleId="A045B30A0B6C4E0DA14D4B099404E550">
    <w:name w:val="A045B30A0B6C4E0DA14D4B099404E550"/>
    <w:rsid w:val="00923A52"/>
  </w:style>
  <w:style w:type="paragraph" w:customStyle="1" w:styleId="4030FA7AFBB64194BD21CF571CEBF0E7">
    <w:name w:val="4030FA7AFBB64194BD21CF571CEBF0E7"/>
    <w:rsid w:val="00923A52"/>
  </w:style>
  <w:style w:type="paragraph" w:customStyle="1" w:styleId="56A9AF1E491B4EB282F63938B7A69A80">
    <w:name w:val="56A9AF1E491B4EB282F63938B7A69A80"/>
    <w:rsid w:val="00923A52"/>
  </w:style>
  <w:style w:type="paragraph" w:customStyle="1" w:styleId="1A5BF388E2EC488A8E096B231A9AC4BD">
    <w:name w:val="1A5BF388E2EC488A8E096B231A9AC4BD"/>
    <w:rsid w:val="00923A52"/>
  </w:style>
  <w:style w:type="paragraph" w:customStyle="1" w:styleId="E53EAE4F43B044919A9BB46CB974F8B9">
    <w:name w:val="E53EAE4F43B044919A9BB46CB974F8B9"/>
    <w:rsid w:val="00923A52"/>
  </w:style>
  <w:style w:type="paragraph" w:customStyle="1" w:styleId="60D4FAEF0F03414E85C8BF98F6AA2A2B">
    <w:name w:val="60D4FAEF0F03414E85C8BF98F6AA2A2B"/>
    <w:rsid w:val="00923A52"/>
  </w:style>
  <w:style w:type="paragraph" w:customStyle="1" w:styleId="F6A61D789601469CB3AFF7CBC84D271A">
    <w:name w:val="F6A61D789601469CB3AFF7CBC84D271A"/>
    <w:rsid w:val="00923A52"/>
  </w:style>
  <w:style w:type="paragraph" w:customStyle="1" w:styleId="271BBC73B19A41BF809C320A94731250">
    <w:name w:val="271BBC73B19A41BF809C320A94731250"/>
    <w:rsid w:val="00923A52"/>
  </w:style>
  <w:style w:type="paragraph" w:customStyle="1" w:styleId="65E5D7892E1E4675B74B93E163097227">
    <w:name w:val="65E5D7892E1E4675B74B93E163097227"/>
    <w:rsid w:val="00923A52"/>
  </w:style>
  <w:style w:type="paragraph" w:customStyle="1" w:styleId="16129741C0224766924EDD87C907EAEB">
    <w:name w:val="16129741C0224766924EDD87C907EAEB"/>
    <w:rsid w:val="00923A52"/>
  </w:style>
  <w:style w:type="paragraph" w:customStyle="1" w:styleId="84621AA07B96494794D9E85FCC5A552C">
    <w:name w:val="84621AA07B96494794D9E85FCC5A552C"/>
    <w:rsid w:val="00923A52"/>
  </w:style>
  <w:style w:type="paragraph" w:customStyle="1" w:styleId="7712DF69338644E382957FBC7359A2DF">
    <w:name w:val="7712DF69338644E382957FBC7359A2DF"/>
    <w:rsid w:val="00923A52"/>
  </w:style>
  <w:style w:type="paragraph" w:customStyle="1" w:styleId="1D95E4E051A74753B4591A6D31474B3D">
    <w:name w:val="1D95E4E051A74753B4591A6D31474B3D"/>
    <w:rsid w:val="00923A52"/>
  </w:style>
  <w:style w:type="paragraph" w:customStyle="1" w:styleId="1C38861C8C35407ABFB71B0DE25FF49D">
    <w:name w:val="1C38861C8C35407ABFB71B0DE25FF49D"/>
    <w:rsid w:val="00923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2021-01-04T10:54:00Z</dcterms:created>
  <dcterms:modified xsi:type="dcterms:W3CDTF">2021-01-04T12:23:00Z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